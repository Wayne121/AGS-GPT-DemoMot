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  <w:p w:rsidR="00DC3A88" w:rsidRDefault="00DC3A88" w:rsidP="008D06A1">
            <w:pPr>
              <w:pStyle w:val="TexteTableau"/>
            </w:pPr>
            <w:r>
              <w:t>Nom 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DC3A88" w:rsidP="00AA463F">
            <w:pPr>
              <w:pStyle w:val="NOM"/>
            </w:pPr>
            <w:r>
              <w:t>pOGET</w:t>
            </w:r>
            <w:r>
              <w:br/>
              <w:t>gOMES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DC3A88">
              <w:t xml:space="preserve"> Grégory</w:t>
            </w:r>
            <w:r w:rsidR="00DC3A88">
              <w:br/>
              <w:t>Prénom : André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DC3A88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DC3A88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100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DC3A88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 :00 – 16 :35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DC3A88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 périodes par jours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162579" w:rsidP="00162579">
            <w:pPr>
              <w:pStyle w:val="Corpsdetexte"/>
              <w:spacing w:after="0"/>
              <w:ind w:left="426"/>
              <w:jc w:val="both"/>
            </w:pPr>
            <w:r>
              <w:t>Application de gestion de notes scolaire de l’ETML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795FAE" w:rsidRDefault="00DC3A88" w:rsidP="00795FAE">
            <w:pPr>
              <w:pStyle w:val="Corpsdetexte"/>
              <w:spacing w:after="0"/>
              <w:ind w:left="426"/>
            </w:pPr>
            <w:r>
              <w:t>Pendant le projet de bureautique de première année</w:t>
            </w:r>
            <w:r w:rsidR="00795FAE">
              <w:t>,</w:t>
            </w:r>
            <w:r>
              <w:t xml:space="preserve"> les élèves doivent </w:t>
            </w:r>
            <w:r w:rsidR="00795FAE">
              <w:t xml:space="preserve">confectionner </w:t>
            </w:r>
            <w:r>
              <w:t>un fichier Excel avec un tableau qui permet de regrouper les notes</w:t>
            </w:r>
            <w:r w:rsidR="00A2147A">
              <w:t xml:space="preserve"> scolaires</w:t>
            </w:r>
            <w:r>
              <w:t xml:space="preserve"> durant </w:t>
            </w:r>
            <w:r w:rsidR="00A2147A">
              <w:t>l’apprentissage</w:t>
            </w:r>
            <w:r w:rsidR="00795FAE">
              <w:t>.</w:t>
            </w:r>
          </w:p>
          <w:p w:rsidR="00E03566" w:rsidRPr="00E03566" w:rsidRDefault="00795FAE" w:rsidP="00795FAE">
            <w:pPr>
              <w:pStyle w:val="Corpsdetexte"/>
              <w:spacing w:after="0"/>
              <w:ind w:left="426"/>
            </w:pPr>
            <w:r>
              <w:t>N</w:t>
            </w:r>
            <w:r w:rsidR="00DC3A88">
              <w:t xml:space="preserve">ous avons décidé de </w:t>
            </w:r>
            <w:r>
              <w:t>ré-implémenté ce fichier au format Android</w:t>
            </w:r>
            <w:r w:rsidR="00DC3A88">
              <w:t xml:space="preserve">. 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71EED" w:rsidRDefault="00DC3A88" w:rsidP="00DC3A88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 xml:space="preserve">PC </w:t>
            </w:r>
            <w:proofErr w:type="spellStart"/>
            <w:r>
              <w:t>Etml</w:t>
            </w:r>
            <w:proofErr w:type="spellEnd"/>
            <w:r w:rsidR="00487D6B">
              <w:t>.</w:t>
            </w:r>
          </w:p>
          <w:p w:rsidR="00DC3A88" w:rsidRDefault="00DC3A88" w:rsidP="00DC3A88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>Téléphone Android</w:t>
            </w:r>
            <w:r w:rsidR="00487D6B">
              <w:t>.</w:t>
            </w:r>
          </w:p>
          <w:p w:rsidR="00AD286E" w:rsidRDefault="00AD286E" w:rsidP="00487D6B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>Android studio</w:t>
            </w:r>
            <w:r w:rsidR="00487D6B">
              <w:t>.</w:t>
            </w:r>
          </w:p>
          <w:p w:rsidR="00487D6B" w:rsidRDefault="00487D6B" w:rsidP="00487D6B">
            <w:pPr>
              <w:pStyle w:val="Corpsdetexte"/>
              <w:numPr>
                <w:ilvl w:val="0"/>
                <w:numId w:val="23"/>
              </w:numPr>
              <w:spacing w:after="0"/>
            </w:pPr>
            <w:proofErr w:type="spellStart"/>
            <w:r>
              <w:t>SQLite</w:t>
            </w:r>
            <w:proofErr w:type="spellEnd"/>
            <w:r>
              <w:t>.</w:t>
            </w:r>
          </w:p>
          <w:p w:rsidR="00487D6B" w:rsidRDefault="00487D6B" w:rsidP="00487D6B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>Outil de Mokeup</w:t>
            </w: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AD286E" w:rsidP="00AD286E">
            <w:pPr>
              <w:pStyle w:val="Corpsdetexte"/>
              <w:numPr>
                <w:ilvl w:val="0"/>
                <w:numId w:val="24"/>
              </w:numPr>
              <w:spacing w:after="0"/>
            </w:pPr>
            <w:r>
              <w:t>Module de programmation</w:t>
            </w:r>
          </w:p>
          <w:p w:rsidR="00AD286E" w:rsidRDefault="00AD286E" w:rsidP="00AD286E">
            <w:pPr>
              <w:pStyle w:val="Corpsdetexte"/>
              <w:numPr>
                <w:ilvl w:val="0"/>
                <w:numId w:val="24"/>
              </w:numPr>
              <w:spacing w:after="0"/>
            </w:pPr>
            <w:r>
              <w:t>Module 214</w:t>
            </w:r>
          </w:p>
          <w:p w:rsidR="00AD286E" w:rsidRDefault="00AD286E" w:rsidP="00AD286E">
            <w:pPr>
              <w:pStyle w:val="Corpsdetexte"/>
              <w:numPr>
                <w:ilvl w:val="0"/>
                <w:numId w:val="24"/>
              </w:numPr>
              <w:spacing w:after="0"/>
            </w:pPr>
            <w:r>
              <w:t>Module 120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lastRenderedPageBreak/>
        <w:t>DESCRIPTIF DU PROJET</w:t>
      </w:r>
    </w:p>
    <w:p w:rsidR="00D27EDD" w:rsidRDefault="00AD286E" w:rsidP="00AD286E">
      <w:pPr>
        <w:pStyle w:val="Titre2"/>
      </w:pPr>
      <w:r>
        <w:t>Objectifs obligatoires</w:t>
      </w:r>
    </w:p>
    <w:p w:rsidR="00AD286E" w:rsidRDefault="00AD286E" w:rsidP="00AD286E">
      <w:pPr>
        <w:pStyle w:val="Corpsdetexte"/>
        <w:numPr>
          <w:ilvl w:val="0"/>
          <w:numId w:val="26"/>
        </w:numPr>
      </w:pPr>
      <w:r>
        <w:t>Journal de travail</w:t>
      </w:r>
      <w:r w:rsidR="00487D6B">
        <w:t>.</w:t>
      </w:r>
    </w:p>
    <w:p w:rsidR="00AD286E" w:rsidRDefault="00AD286E" w:rsidP="00487D6B">
      <w:pPr>
        <w:pStyle w:val="Corpsdetexte"/>
        <w:numPr>
          <w:ilvl w:val="0"/>
          <w:numId w:val="26"/>
        </w:numPr>
      </w:pPr>
      <w:r>
        <w:t>Planification</w:t>
      </w:r>
      <w:r w:rsidR="00487D6B">
        <w:t xml:space="preserve"> et</w:t>
      </w:r>
      <w:r w:rsidR="00487D6B" w:rsidRPr="00487D6B">
        <w:t xml:space="preserve"> </w:t>
      </w:r>
      <w:r w:rsidR="00487D6B">
        <w:t>r</w:t>
      </w:r>
      <w:r w:rsidR="00487D6B">
        <w:t xml:space="preserve">épartition </w:t>
      </w:r>
      <w:r w:rsidR="00487D6B">
        <w:t>équilibrée des taches.</w:t>
      </w:r>
    </w:p>
    <w:p w:rsidR="00AD286E" w:rsidRDefault="00AD286E" w:rsidP="00AD286E">
      <w:pPr>
        <w:pStyle w:val="Corpsdetexte"/>
        <w:numPr>
          <w:ilvl w:val="0"/>
          <w:numId w:val="26"/>
        </w:numPr>
      </w:pPr>
      <w:r>
        <w:t>Respect des normes ETML</w:t>
      </w:r>
      <w:r w:rsidR="00487D6B">
        <w:t>.</w:t>
      </w:r>
    </w:p>
    <w:p w:rsidR="00AD286E" w:rsidRDefault="00AD286E" w:rsidP="00AD286E">
      <w:pPr>
        <w:pStyle w:val="Corpsdetexte"/>
        <w:numPr>
          <w:ilvl w:val="0"/>
          <w:numId w:val="26"/>
        </w:numPr>
      </w:pPr>
      <w:r>
        <w:t xml:space="preserve">Livrer un produit de </w:t>
      </w:r>
      <w:r w:rsidR="00487D6B">
        <w:t>fonctionnel et de qualité.</w:t>
      </w:r>
    </w:p>
    <w:p w:rsidR="00AD286E" w:rsidRDefault="00AD286E" w:rsidP="00AD286E">
      <w:pPr>
        <w:pStyle w:val="Corpsdetexte"/>
        <w:numPr>
          <w:ilvl w:val="0"/>
          <w:numId w:val="26"/>
        </w:numPr>
      </w:pPr>
      <w:r>
        <w:t>Utilisation du modèle MVC</w:t>
      </w:r>
      <w:r w:rsidR="00487D6B">
        <w:t>.</w:t>
      </w:r>
    </w:p>
    <w:p w:rsidR="00345837" w:rsidRPr="00487D6B" w:rsidRDefault="00487D6B" w:rsidP="00AD286E">
      <w:pPr>
        <w:pStyle w:val="Corpsdetexte"/>
        <w:numPr>
          <w:ilvl w:val="0"/>
          <w:numId w:val="26"/>
        </w:numPr>
        <w:rPr>
          <w:lang w:val="de-CH"/>
        </w:rPr>
      </w:pPr>
      <w:proofErr w:type="spellStart"/>
      <w:r>
        <w:rPr>
          <w:lang w:val="de-CH"/>
        </w:rPr>
        <w:t>Versioning</w:t>
      </w:r>
      <w:proofErr w:type="spellEnd"/>
      <w:r>
        <w:rPr>
          <w:lang w:val="de-CH"/>
        </w:rPr>
        <w:t xml:space="preserve"> </w:t>
      </w:r>
      <w:proofErr w:type="spellStart"/>
      <w:r w:rsidR="00345837" w:rsidRPr="00487D6B">
        <w:rPr>
          <w:lang w:val="de-CH"/>
        </w:rPr>
        <w:t>Git</w:t>
      </w:r>
      <w:r w:rsidR="00C52FC7" w:rsidRPr="00487D6B">
        <w:rPr>
          <w:lang w:val="de-CH"/>
        </w:rPr>
        <w:t>Hub</w:t>
      </w:r>
      <w:proofErr w:type="spellEnd"/>
      <w:r w:rsidRPr="00487D6B">
        <w:rPr>
          <w:lang w:val="de-CH"/>
        </w:rPr>
        <w:t>.</w:t>
      </w:r>
    </w:p>
    <w:p w:rsidR="00740A86" w:rsidRDefault="00740A86" w:rsidP="00740A86">
      <w:pPr>
        <w:pStyle w:val="Titre2"/>
      </w:pPr>
      <w:r>
        <w:t>Fonctionnalités requises</w:t>
      </w:r>
    </w:p>
    <w:p w:rsidR="00740A86" w:rsidRDefault="00E536BB" w:rsidP="00740A86">
      <w:pPr>
        <w:pStyle w:val="Corpsdetexte"/>
        <w:numPr>
          <w:ilvl w:val="0"/>
          <w:numId w:val="28"/>
        </w:numPr>
      </w:pPr>
      <w:r>
        <w:t xml:space="preserve">Création de </w:t>
      </w:r>
      <w:r w:rsidR="00487D6B">
        <w:t>la grille de notes</w:t>
      </w:r>
    </w:p>
    <w:p w:rsidR="00E536BB" w:rsidRDefault="00E536BB" w:rsidP="00740A86">
      <w:pPr>
        <w:pStyle w:val="Corpsdetexte"/>
        <w:numPr>
          <w:ilvl w:val="0"/>
          <w:numId w:val="28"/>
        </w:numPr>
      </w:pPr>
      <w:r>
        <w:t>Mise en forme de base</w:t>
      </w:r>
      <w:r w:rsidR="00E534F6">
        <w:t xml:space="preserve"> (CFC, Maturité, Formation accélérée)</w:t>
      </w:r>
    </w:p>
    <w:p w:rsidR="00E536BB" w:rsidRDefault="00E536BB" w:rsidP="00740A86">
      <w:pPr>
        <w:pStyle w:val="Corpsdetexte"/>
        <w:numPr>
          <w:ilvl w:val="0"/>
          <w:numId w:val="28"/>
        </w:numPr>
      </w:pPr>
      <w:r>
        <w:t>Insérer des modules</w:t>
      </w:r>
    </w:p>
    <w:p w:rsidR="00E536BB" w:rsidRDefault="00E536BB" w:rsidP="00740A86">
      <w:pPr>
        <w:pStyle w:val="Corpsdetexte"/>
        <w:numPr>
          <w:ilvl w:val="0"/>
          <w:numId w:val="28"/>
        </w:numPr>
      </w:pPr>
      <w:r>
        <w:t>Insérer des notes</w:t>
      </w:r>
      <w:r w:rsidR="00236D5F">
        <w:t xml:space="preserve"> (pondérées)</w:t>
      </w:r>
    </w:p>
    <w:p w:rsidR="00E536BB" w:rsidRDefault="00E536BB" w:rsidP="00740A86">
      <w:pPr>
        <w:pStyle w:val="Corpsdetexte"/>
        <w:numPr>
          <w:ilvl w:val="0"/>
          <w:numId w:val="28"/>
        </w:numPr>
      </w:pPr>
      <w:r>
        <w:t>Calcule automatique des moyennes</w:t>
      </w:r>
    </w:p>
    <w:p w:rsidR="00E536BB" w:rsidRDefault="00E536BB" w:rsidP="00E536BB">
      <w:pPr>
        <w:pStyle w:val="Corpsdetexte"/>
        <w:numPr>
          <w:ilvl w:val="0"/>
          <w:numId w:val="28"/>
        </w:numPr>
      </w:pPr>
      <w:r>
        <w:t>Affichage des résultats finaux</w:t>
      </w:r>
    </w:p>
    <w:p w:rsidR="00E536BB" w:rsidRDefault="009D73A0" w:rsidP="00E536BB">
      <w:pPr>
        <w:pStyle w:val="Corpsdetexte"/>
        <w:numPr>
          <w:ilvl w:val="0"/>
          <w:numId w:val="28"/>
        </w:numPr>
      </w:pPr>
      <w:r>
        <w:t xml:space="preserve">Stockage des données en local </w:t>
      </w:r>
      <w:r w:rsidR="00236D5F">
        <w:t xml:space="preserve">ou </w:t>
      </w:r>
      <w:r>
        <w:t>en</w:t>
      </w:r>
      <w:r w:rsidR="00E536BB">
        <w:t xml:space="preserve"> Cloud</w:t>
      </w:r>
      <w:r>
        <w:t xml:space="preserve"> si le temps le permet</w:t>
      </w:r>
    </w:p>
    <w:p w:rsidR="00E534F6" w:rsidRDefault="00E534F6" w:rsidP="00E536BB">
      <w:pPr>
        <w:pStyle w:val="Corpsdetexte"/>
        <w:numPr>
          <w:ilvl w:val="0"/>
          <w:numId w:val="28"/>
        </w:numPr>
      </w:pPr>
      <w:r>
        <w:t>Choix du thème par l’utilisateur (Couleur du fond)</w:t>
      </w:r>
    </w:p>
    <w:p w:rsidR="00E534F6" w:rsidRDefault="00E534F6" w:rsidP="00E536BB">
      <w:pPr>
        <w:pStyle w:val="Corpsdetexte"/>
        <w:numPr>
          <w:ilvl w:val="0"/>
          <w:numId w:val="28"/>
        </w:numPr>
      </w:pPr>
      <w:r>
        <w:t xml:space="preserve">Initialisation du </w:t>
      </w:r>
      <w:bookmarkStart w:id="0" w:name="_GoBack"/>
      <w:bookmarkEnd w:id="0"/>
      <w:r>
        <w:t>Mot de passe utilisateur</w:t>
      </w: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84204C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Journal de travail</w:t>
            </w:r>
            <w:r w:rsidR="009322BE">
              <w:t xml:space="preserve"> avec références sur les sources utilisées pour les apprentissages et la réalisation, comment ces sources ont-elles été choisies, lesquelles, qu’est-ce qui a été relevé-sélectionné-utilisé, etc.</w:t>
            </w:r>
          </w:p>
          <w:p w:rsidR="0084204C" w:rsidRDefault="0084204C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Documentation</w:t>
            </w:r>
            <w:r w:rsidR="009322BE">
              <w:t xml:space="preserve"> avec planification initiale, planification détaillé, charte graphique</w:t>
            </w:r>
          </w:p>
          <w:p w:rsidR="0084204C" w:rsidRDefault="0084204C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Application fournie</w:t>
            </w:r>
            <w:r w:rsidR="009322BE">
              <w:t xml:space="preserve"> et code commenté sur un dépôt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67AAB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67AAB" w:rsidRDefault="00667AAB" w:rsidP="00CE4D89">
            <w:pPr>
              <w:pStyle w:val="TexteTableau"/>
              <w:keepNext/>
              <w:keepLines/>
            </w:pPr>
            <w:r>
              <w:t xml:space="preserve">Elève </w:t>
            </w:r>
            <w:r w:rsidRPr="00AF7342">
              <w:t>:</w:t>
            </w:r>
          </w:p>
        </w:tc>
        <w:tc>
          <w:tcPr>
            <w:tcW w:w="3402" w:type="dxa"/>
            <w:vAlign w:val="center"/>
          </w:tcPr>
          <w:p w:rsidR="00667AAB" w:rsidRDefault="00667AAB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67AAB" w:rsidRDefault="00667AAB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DA1" w:rsidRDefault="004B3DA1">
      <w:r>
        <w:separator/>
      </w:r>
    </w:p>
  </w:endnote>
  <w:endnote w:type="continuationSeparator" w:id="0">
    <w:p w:rsidR="004B3DA1" w:rsidRDefault="004B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C63236" w:rsidRDefault="00C63236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795FAE">
            <w:rPr>
              <w:noProof/>
              <w:sz w:val="16"/>
              <w:szCs w:val="16"/>
            </w:rPr>
            <w:t>DemoMot-ags-gpt-ApplicationAndroidJava.docx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534F6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E534F6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1025E" w:rsidRDefault="00DF6DA0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Créé</w:t>
          </w:r>
          <w:r w:rsidR="0021025E">
            <w:rPr>
              <w:sz w:val="16"/>
              <w:szCs w:val="16"/>
            </w:rPr>
            <w:t xml:space="preserve"> : </w:t>
          </w:r>
          <w:r w:rsidR="0021025E">
            <w:rPr>
              <w:sz w:val="16"/>
              <w:szCs w:val="16"/>
            </w:rPr>
            <w:fldChar w:fldCharType="begin"/>
          </w:r>
          <w:r w:rsidR="0021025E">
            <w:rPr>
              <w:sz w:val="16"/>
              <w:szCs w:val="16"/>
            </w:rPr>
            <w:instrText xml:space="preserve"> CREATEDATE  \@ "dd/MM/yyyy"  \* MERGEFORMAT </w:instrText>
          </w:r>
          <w:r w:rsidR="0021025E">
            <w:rPr>
              <w:sz w:val="16"/>
              <w:szCs w:val="16"/>
            </w:rPr>
            <w:fldChar w:fldCharType="separate"/>
          </w:r>
          <w:r w:rsidR="00795FAE">
            <w:rPr>
              <w:noProof/>
              <w:sz w:val="16"/>
              <w:szCs w:val="16"/>
            </w:rPr>
            <w:t>29/05/2017</w:t>
          </w:r>
          <w:r w:rsidR="0021025E">
            <w:rPr>
              <w:sz w:val="16"/>
              <w:szCs w:val="16"/>
            </w:rPr>
            <w:fldChar w:fldCharType="end"/>
          </w:r>
        </w:p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AC5732">
            <w:rPr>
              <w:sz w:val="16"/>
              <w:szCs w:val="16"/>
            </w:rPr>
            <w:fldChar w:fldCharType="begin"/>
          </w:r>
          <w:r w:rsidR="00AC5732">
            <w:rPr>
              <w:sz w:val="16"/>
              <w:szCs w:val="16"/>
            </w:rPr>
            <w:instrText xml:space="preserve"> SAVEDATE  \@ "dd/MM/yy"  \* MERGEFORMAT </w:instrText>
          </w:r>
          <w:r w:rsidR="00AC5732">
            <w:rPr>
              <w:sz w:val="16"/>
              <w:szCs w:val="16"/>
            </w:rPr>
            <w:fldChar w:fldCharType="separate"/>
          </w:r>
          <w:r w:rsidR="00795FAE">
            <w:rPr>
              <w:noProof/>
              <w:sz w:val="16"/>
              <w:szCs w:val="16"/>
            </w:rPr>
            <w:t>29/05/17</w:t>
          </w:r>
          <w:r w:rsidR="00AC5732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E536BB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DB7B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795FAE">
      <w:rPr>
        <w:rFonts w:cs="Arial"/>
        <w:noProof/>
        <w:snapToGrid w:val="0"/>
        <w:sz w:val="12"/>
      </w:rPr>
      <w:t>C:\Users\pogetgr\Desktop\DemoMot-ags-gpt-ApplicationAndroidJava.docx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795FAE">
      <w:rPr>
        <w:rFonts w:cs="Arial"/>
        <w:noProof/>
        <w:snapToGrid w:val="0"/>
        <w:sz w:val="12"/>
      </w:rPr>
      <w:t>29/05/2017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795FAE">
      <w:rPr>
        <w:rFonts w:cs="Arial"/>
        <w:noProof/>
        <w:snapToGrid w:val="0"/>
        <w:sz w:val="12"/>
      </w:rPr>
      <w:t>09:33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795FAE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DA1" w:rsidRDefault="004B3DA1">
      <w:r>
        <w:separator/>
      </w:r>
    </w:p>
  </w:footnote>
  <w:footnote w:type="continuationSeparator" w:id="0">
    <w:p w:rsidR="004B3DA1" w:rsidRDefault="004B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366C10" w:rsidTr="00BC131F">
      <w:trPr>
        <w:trHeight w:val="483"/>
        <w:jc w:val="center"/>
      </w:trPr>
      <w:tc>
        <w:tcPr>
          <w:tcW w:w="3126" w:type="dxa"/>
        </w:tcPr>
        <w:p w:rsidR="00366C10" w:rsidRPr="00031C09" w:rsidRDefault="00366C10" w:rsidP="00366C10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:rsidR="00366C10" w:rsidRPr="0092321D" w:rsidRDefault="00366C10" w:rsidP="00366C10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proofErr w:type="spellStart"/>
          <w:r>
            <w:rPr>
              <w:rFonts w:ascii="Century Gothic" w:hAnsi="Century Gothic"/>
              <w:b/>
              <w:sz w:val="28"/>
            </w:rPr>
            <w:t>DemoMot</w:t>
          </w:r>
          <w:proofErr w:type="spellEnd"/>
        </w:p>
      </w:tc>
      <w:tc>
        <w:tcPr>
          <w:tcW w:w="3273" w:type="dxa"/>
          <w:tcBorders>
            <w:left w:val="nil"/>
          </w:tcBorders>
          <w:vAlign w:val="center"/>
        </w:tcPr>
        <w:p w:rsidR="00366C10" w:rsidRDefault="00366C10" w:rsidP="00366C10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6313575" wp14:editId="58DCCF2D">
                <wp:extent cx="1474116" cy="360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66C10" w:rsidRPr="0092321D" w:rsidRDefault="00366C10" w:rsidP="00366C10">
    <w:pPr>
      <w:pStyle w:val="En-tte"/>
      <w:rPr>
        <w:sz w:val="12"/>
        <w:szCs w:val="12"/>
      </w:rPr>
    </w:pPr>
  </w:p>
  <w:p w:rsidR="002D28B5" w:rsidRPr="00366C10" w:rsidRDefault="002D28B5" w:rsidP="00366C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68F0"/>
    <w:multiLevelType w:val="hybridMultilevel"/>
    <w:tmpl w:val="F9CA8344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4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A5D6D"/>
    <w:multiLevelType w:val="hybridMultilevel"/>
    <w:tmpl w:val="C6CAE8CC"/>
    <w:lvl w:ilvl="0" w:tplc="10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0" w15:restartNumberingAfterBreak="0">
    <w:nsid w:val="286274E2"/>
    <w:multiLevelType w:val="hybridMultilevel"/>
    <w:tmpl w:val="888E3896"/>
    <w:lvl w:ilvl="0" w:tplc="10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F2FE4"/>
    <w:multiLevelType w:val="hybridMultilevel"/>
    <w:tmpl w:val="EFC2AEE4"/>
    <w:lvl w:ilvl="0" w:tplc="100C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3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A2B24"/>
    <w:multiLevelType w:val="hybridMultilevel"/>
    <w:tmpl w:val="68005320"/>
    <w:lvl w:ilvl="0" w:tplc="100C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5" w15:restartNumberingAfterBreak="0">
    <w:nsid w:val="54F21CE2"/>
    <w:multiLevelType w:val="hybridMultilevel"/>
    <w:tmpl w:val="69FEAA14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7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13"/>
  </w:num>
  <w:num w:numId="7">
    <w:abstractNumId w:val="18"/>
  </w:num>
  <w:num w:numId="8">
    <w:abstractNumId w:val="11"/>
  </w:num>
  <w:num w:numId="9">
    <w:abstractNumId w:val="8"/>
  </w:num>
  <w:num w:numId="10">
    <w:abstractNumId w:val="1"/>
  </w:num>
  <w:num w:numId="11">
    <w:abstractNumId w:val="4"/>
  </w:num>
  <w:num w:numId="12">
    <w:abstractNumId w:val="17"/>
  </w:num>
  <w:num w:numId="13">
    <w:abstractNumId w:val="19"/>
  </w:num>
  <w:num w:numId="14">
    <w:abstractNumId w:val="3"/>
  </w:num>
  <w:num w:numId="15">
    <w:abstractNumId w:val="16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15"/>
  </w:num>
  <w:num w:numId="24">
    <w:abstractNumId w:val="2"/>
  </w:num>
  <w:num w:numId="25">
    <w:abstractNumId w:val="10"/>
  </w:num>
  <w:num w:numId="26">
    <w:abstractNumId w:val="12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88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96EA6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5334A"/>
    <w:rsid w:val="00162579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025E"/>
    <w:rsid w:val="002157FF"/>
    <w:rsid w:val="00215DBB"/>
    <w:rsid w:val="002163FF"/>
    <w:rsid w:val="0022575F"/>
    <w:rsid w:val="00226F1D"/>
    <w:rsid w:val="00233E24"/>
    <w:rsid w:val="00235E51"/>
    <w:rsid w:val="00236D5F"/>
    <w:rsid w:val="00237A57"/>
    <w:rsid w:val="00242B4F"/>
    <w:rsid w:val="00243FCF"/>
    <w:rsid w:val="002448B9"/>
    <w:rsid w:val="002510D8"/>
    <w:rsid w:val="002517EF"/>
    <w:rsid w:val="00252267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5FA"/>
    <w:rsid w:val="00293FD2"/>
    <w:rsid w:val="0029543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4914"/>
    <w:rsid w:val="002D7D0B"/>
    <w:rsid w:val="002E28C2"/>
    <w:rsid w:val="002E65A0"/>
    <w:rsid w:val="002F028C"/>
    <w:rsid w:val="002F38C2"/>
    <w:rsid w:val="002F5FC3"/>
    <w:rsid w:val="00303796"/>
    <w:rsid w:val="003070C4"/>
    <w:rsid w:val="00316DCE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5837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66C10"/>
    <w:rsid w:val="00370682"/>
    <w:rsid w:val="00370BD8"/>
    <w:rsid w:val="00375E5D"/>
    <w:rsid w:val="00376563"/>
    <w:rsid w:val="00382AF4"/>
    <w:rsid w:val="00387B46"/>
    <w:rsid w:val="00387C22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6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B3DA1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A78EE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67AAB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34D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0A86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5FAE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04C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87A6C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16A81"/>
    <w:rsid w:val="00922E6F"/>
    <w:rsid w:val="00924BF1"/>
    <w:rsid w:val="00925B4A"/>
    <w:rsid w:val="00926BF4"/>
    <w:rsid w:val="00931D50"/>
    <w:rsid w:val="009322BE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769C6"/>
    <w:rsid w:val="00980216"/>
    <w:rsid w:val="00984ABC"/>
    <w:rsid w:val="009A0163"/>
    <w:rsid w:val="009A5D9F"/>
    <w:rsid w:val="009A7151"/>
    <w:rsid w:val="009A798A"/>
    <w:rsid w:val="009B5187"/>
    <w:rsid w:val="009C496D"/>
    <w:rsid w:val="009C6DF1"/>
    <w:rsid w:val="009D11B6"/>
    <w:rsid w:val="009D264D"/>
    <w:rsid w:val="009D490D"/>
    <w:rsid w:val="009D73A0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147A"/>
    <w:rsid w:val="00A269CC"/>
    <w:rsid w:val="00A3568D"/>
    <w:rsid w:val="00A36BE4"/>
    <w:rsid w:val="00A41617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32"/>
    <w:rsid w:val="00AC57B6"/>
    <w:rsid w:val="00AD00A7"/>
    <w:rsid w:val="00AD0CC8"/>
    <w:rsid w:val="00AD2324"/>
    <w:rsid w:val="00AD286E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AB2"/>
    <w:rsid w:val="00BA2E77"/>
    <w:rsid w:val="00BA59CE"/>
    <w:rsid w:val="00BB157F"/>
    <w:rsid w:val="00BB346A"/>
    <w:rsid w:val="00BB54CF"/>
    <w:rsid w:val="00BC58B8"/>
    <w:rsid w:val="00BC5BFC"/>
    <w:rsid w:val="00BD219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52FC7"/>
    <w:rsid w:val="00C63236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A88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DF4AFC"/>
    <w:rsid w:val="00DF6DA0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4F6"/>
    <w:rsid w:val="00E536B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36D1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8998C30"/>
  <w15:docId w15:val="{7332CA1C-8C74-40A3-868C-DEFFE2D1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getgr\Desktop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D91A3-BC3C-45B6-B5F9-D624A8E6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136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ETML</cp:lastModifiedBy>
  <cp:revision>48</cp:revision>
  <cp:lastPrinted>2017-05-29T07:33:00Z</cp:lastPrinted>
  <dcterms:created xsi:type="dcterms:W3CDTF">2017-05-29T06:14:00Z</dcterms:created>
  <dcterms:modified xsi:type="dcterms:W3CDTF">2017-05-29T08:31:00Z</dcterms:modified>
</cp:coreProperties>
</file>